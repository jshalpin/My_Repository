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B78CBF" w14:textId="02E8FA7E" w:rsidR="00C1344B" w:rsidRDefault="00940ABC">
      <w:pPr>
        <w:pStyle w:val="NoSpacing"/>
      </w:pPr>
      <w:r>
        <w:t>Dayton Flores</w:t>
      </w:r>
    </w:p>
    <w:p w14:paraId="638F136C" w14:textId="3EDE6899" w:rsidR="00940ABC" w:rsidRDefault="00940ABC">
      <w:pPr>
        <w:pStyle w:val="NoSpacing"/>
      </w:pPr>
      <w:r>
        <w:t>Joseph Sharp-</w:t>
      </w:r>
      <w:proofErr w:type="spellStart"/>
      <w:r>
        <w:t>Halpin</w:t>
      </w:r>
      <w:proofErr w:type="spellEnd"/>
    </w:p>
    <w:p w14:paraId="159F530E" w14:textId="238BF60D" w:rsidR="00C1344B" w:rsidRDefault="00C5199F">
      <w:pPr>
        <w:pStyle w:val="NoSpacing"/>
      </w:pPr>
      <w:r>
        <w:t xml:space="preserve">Dr. </w:t>
      </w:r>
      <w:proofErr w:type="spellStart"/>
      <w:r>
        <w:t>Venkatesan</w:t>
      </w:r>
      <w:proofErr w:type="spellEnd"/>
      <w:r>
        <w:t xml:space="preserve"> </w:t>
      </w:r>
      <w:proofErr w:type="spellStart"/>
      <w:r>
        <w:t>Muthukumar</w:t>
      </w:r>
      <w:proofErr w:type="spellEnd"/>
    </w:p>
    <w:p w14:paraId="1C42077F" w14:textId="692CD4A8" w:rsidR="00C1344B" w:rsidRDefault="00C5199F">
      <w:pPr>
        <w:pStyle w:val="NoSpacing"/>
      </w:pPr>
      <w:proofErr w:type="spellStart"/>
      <w:r>
        <w:t>CpE</w:t>
      </w:r>
      <w:proofErr w:type="spellEnd"/>
      <w:r>
        <w:t xml:space="preserve"> 403 - 1001</w:t>
      </w:r>
    </w:p>
    <w:p w14:paraId="2C264A96" w14:textId="6FAF68DA" w:rsidR="00C1344B" w:rsidRDefault="00C5199F">
      <w:pPr>
        <w:pStyle w:val="NoSpacing"/>
      </w:pPr>
      <w:r>
        <w:t>10 Dec 2018</w:t>
      </w:r>
    </w:p>
    <w:p w14:paraId="54081FDA" w14:textId="0454D4DD" w:rsidR="00C1344B" w:rsidRPr="00BA60AA" w:rsidRDefault="00802952" w:rsidP="002E6A5A">
      <w:pPr>
        <w:pStyle w:val="Title"/>
      </w:pPr>
      <w:r>
        <w:t>Cpe 403 Final Project</w:t>
      </w:r>
    </w:p>
    <w:p w14:paraId="31887A65" w14:textId="64463152" w:rsidR="00C1344B" w:rsidRDefault="00BA60AA" w:rsidP="00BA60AA">
      <w:pPr>
        <w:pStyle w:val="SectionTitle"/>
      </w:pPr>
      <w:r>
        <w:lastRenderedPageBreak/>
        <w:t>Problem Statement:</w:t>
      </w:r>
    </w:p>
    <w:p w14:paraId="0761133D" w14:textId="6967E019" w:rsidR="00EB035A" w:rsidRDefault="00681D71" w:rsidP="00681D71">
      <w:pPr>
        <w:ind w:firstLine="0"/>
        <w:rPr>
          <w:i/>
          <w:iCs/>
        </w:rPr>
      </w:pPr>
      <w:r>
        <w:rPr>
          <w:i/>
          <w:iCs/>
        </w:rPr>
        <w:t>The goal was t</w:t>
      </w:r>
      <w:r w:rsidR="00EB035A" w:rsidRPr="00681D71">
        <w:rPr>
          <w:i/>
          <w:iCs/>
        </w:rPr>
        <w:t>o setup a remote system for embedded application development to collect temperature and lux data</w:t>
      </w:r>
      <w:r>
        <w:rPr>
          <w:i/>
          <w:iCs/>
        </w:rPr>
        <w:t xml:space="preserve">. This </w:t>
      </w:r>
      <w:r w:rsidR="00EB035A" w:rsidRPr="00681D71">
        <w:rPr>
          <w:i/>
          <w:iCs/>
        </w:rPr>
        <w:t>was accomplished by interfacing sensors with a CC1350 board to collect temperature and lux data, and sending the data via RF to a second CC1350 board (</w:t>
      </w:r>
      <w:proofErr w:type="spellStart"/>
      <w:r w:rsidR="00EB035A" w:rsidRPr="00681D71">
        <w:rPr>
          <w:i/>
          <w:iCs/>
        </w:rPr>
        <w:t>CoProcessor</w:t>
      </w:r>
      <w:proofErr w:type="spellEnd"/>
      <w:proofErr w:type="gramStart"/>
      <w:r w:rsidR="00EB035A" w:rsidRPr="00681D71">
        <w:rPr>
          <w:i/>
          <w:iCs/>
        </w:rPr>
        <w:t>) which</w:t>
      </w:r>
      <w:proofErr w:type="gramEnd"/>
      <w:r w:rsidR="00EB035A" w:rsidRPr="00681D71">
        <w:rPr>
          <w:i/>
          <w:iCs/>
        </w:rPr>
        <w:t xml:space="preserve"> sent the data to the BBB. The BBB then uploads to the TI-15.4 Stack Collector App.</w:t>
      </w:r>
    </w:p>
    <w:p w14:paraId="0D8BC449" w14:textId="77777777" w:rsidR="00D84B64" w:rsidRDefault="00D84B64" w:rsidP="00681D71">
      <w:pPr>
        <w:ind w:firstLine="0"/>
        <w:rPr>
          <w:i/>
          <w:iCs/>
        </w:rPr>
      </w:pPr>
    </w:p>
    <w:p w14:paraId="3D63F891" w14:textId="3F439BE2" w:rsidR="00D84B64" w:rsidRPr="00D84B64" w:rsidRDefault="00D84B64" w:rsidP="00681D71">
      <w:pPr>
        <w:ind w:firstLine="0"/>
        <w:rPr>
          <w:iCs/>
        </w:rPr>
      </w:pPr>
      <w:r>
        <w:rPr>
          <w:iCs/>
        </w:rPr>
        <w:t>Circuit to create:</w:t>
      </w:r>
    </w:p>
    <w:p w14:paraId="45F5E8A1" w14:textId="62DA8B40" w:rsidR="00D84B64" w:rsidRPr="00681D71" w:rsidRDefault="00D84B64" w:rsidP="00681D71">
      <w:pPr>
        <w:ind w:firstLine="0"/>
        <w:rPr>
          <w:i/>
          <w:iCs/>
        </w:rPr>
      </w:pPr>
      <w:r w:rsidRPr="00D84B64">
        <w:rPr>
          <w:i/>
          <w:iCs/>
        </w:rPr>
        <w:drawing>
          <wp:inline distT="0" distB="0" distL="0" distR="0" wp14:anchorId="751D0AE9" wp14:editId="763885BA">
            <wp:extent cx="5486400" cy="3803650"/>
            <wp:effectExtent l="0" t="0" r="0" b="6350"/>
            <wp:docPr id="5" name="Content Placeholder 4" descr="Screen Shot 2018-12-07 at 5.47.55 PM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Screen Shot 2018-12-07 at 5.47.55 PM.png"/>
                    <pic:cNvPicPr>
                      <a:picLocks noGrp="1"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" r="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9A66" w14:textId="77777777" w:rsidR="00BA60AA" w:rsidRDefault="00BA60AA" w:rsidP="00BA60AA">
      <w:pPr>
        <w:ind w:firstLine="0"/>
      </w:pPr>
    </w:p>
    <w:p w14:paraId="326EC3A0" w14:textId="4BBE4CCC" w:rsidR="00BA60AA" w:rsidRDefault="00BA60AA" w:rsidP="00BA60AA">
      <w:pPr>
        <w:pStyle w:val="SectionTitle"/>
      </w:pPr>
      <w:r>
        <w:lastRenderedPageBreak/>
        <w:t>pre-requisites:</w:t>
      </w:r>
    </w:p>
    <w:p w14:paraId="569E3B30" w14:textId="77777777" w:rsidR="00EB035A" w:rsidRPr="00FA1C1F" w:rsidRDefault="00EB035A" w:rsidP="00FA1C1F">
      <w:pPr>
        <w:numPr>
          <w:ilvl w:val="0"/>
          <w:numId w:val="16"/>
        </w:numPr>
      </w:pPr>
      <w:r w:rsidRPr="00FA1C1F">
        <w:t>CCS 7.2 (Code Composer Studio)</w:t>
      </w:r>
    </w:p>
    <w:p w14:paraId="0F519029" w14:textId="77777777" w:rsidR="00EB035A" w:rsidRPr="00FA1C1F" w:rsidRDefault="00EB035A" w:rsidP="00FA1C1F">
      <w:pPr>
        <w:numPr>
          <w:ilvl w:val="1"/>
          <w:numId w:val="16"/>
        </w:numPr>
      </w:pPr>
      <w:hyperlink r:id="rId11" w:history="1">
        <w:r w:rsidRPr="00FA1C1F">
          <w:rPr>
            <w:rStyle w:val="Hyperlink"/>
          </w:rPr>
          <w:t>http://www.ti.com/lit/ug/slau157ap/slau157ap.pdf</w:t>
        </w:r>
      </w:hyperlink>
    </w:p>
    <w:p w14:paraId="471438B4" w14:textId="77777777" w:rsidR="00EB035A" w:rsidRPr="00FA1C1F" w:rsidRDefault="00EB035A" w:rsidP="00FA1C1F">
      <w:pPr>
        <w:numPr>
          <w:ilvl w:val="0"/>
          <w:numId w:val="16"/>
        </w:numPr>
      </w:pPr>
      <w:r w:rsidRPr="00FA1C1F">
        <w:t>TI-15.4 Stack Example Application</w:t>
      </w:r>
    </w:p>
    <w:p w14:paraId="6DD039FD" w14:textId="77777777" w:rsidR="00EB035A" w:rsidRPr="00FA1C1F" w:rsidRDefault="00EB035A" w:rsidP="00FA1C1F">
      <w:pPr>
        <w:numPr>
          <w:ilvl w:val="1"/>
          <w:numId w:val="16"/>
        </w:numPr>
      </w:pPr>
      <w:hyperlink r:id="rId12" w:history="1">
        <w:r w:rsidRPr="00FA1C1F">
          <w:rPr>
            <w:rStyle w:val="Hyperlink"/>
          </w:rPr>
          <w:t>https://unlv.instructure.com/courses/5342/files/4949433/download?verifier=CJWkj6ZZF5GmKzPhujWqDWnywhxJSQbOksHMOwmS&amp;wrap=</w:t>
        </w:r>
      </w:hyperlink>
      <w:hyperlink r:id="rId13" w:history="1">
        <w:r w:rsidRPr="00FA1C1F">
          <w:rPr>
            <w:rStyle w:val="Hyperlink"/>
          </w:rPr>
          <w:t>1</w:t>
        </w:r>
      </w:hyperlink>
    </w:p>
    <w:p w14:paraId="684D8EA0" w14:textId="77777777" w:rsidR="00EB035A" w:rsidRPr="00FA1C1F" w:rsidRDefault="00EB035A" w:rsidP="00FA1C1F">
      <w:pPr>
        <w:numPr>
          <w:ilvl w:val="0"/>
          <w:numId w:val="16"/>
        </w:numPr>
      </w:pPr>
      <w:proofErr w:type="spellStart"/>
      <w:r w:rsidRPr="00FA1C1F">
        <w:t>Arago</w:t>
      </w:r>
      <w:proofErr w:type="spellEnd"/>
      <w:r w:rsidRPr="00FA1C1F">
        <w:t xml:space="preserve"> Project</w:t>
      </w:r>
    </w:p>
    <w:p w14:paraId="026589BD" w14:textId="77777777" w:rsidR="00EB035A" w:rsidRPr="00FA1C1F" w:rsidRDefault="00EB035A" w:rsidP="00FA1C1F">
      <w:pPr>
        <w:numPr>
          <w:ilvl w:val="1"/>
          <w:numId w:val="16"/>
        </w:numPr>
      </w:pPr>
      <w:hyperlink r:id="rId14" w:history="1">
        <w:r w:rsidRPr="00FA1C1F">
          <w:rPr>
            <w:rStyle w:val="Hyperlink"/>
          </w:rPr>
          <w:t>http://arago-</w:t>
        </w:r>
      </w:hyperlink>
      <w:hyperlink r:id="rId15" w:history="1">
        <w:r w:rsidRPr="00FA1C1F">
          <w:rPr>
            <w:rStyle w:val="Hyperlink"/>
          </w:rPr>
          <w:t>project.org</w:t>
        </w:r>
      </w:hyperlink>
    </w:p>
    <w:p w14:paraId="0C61C392" w14:textId="77777777" w:rsidR="00EB035A" w:rsidRPr="00FA1C1F" w:rsidRDefault="00EB035A" w:rsidP="00FA1C1F">
      <w:pPr>
        <w:numPr>
          <w:ilvl w:val="0"/>
          <w:numId w:val="16"/>
        </w:numPr>
      </w:pPr>
      <w:proofErr w:type="spellStart"/>
      <w:r w:rsidRPr="00FA1C1F">
        <w:t>Uniflash</w:t>
      </w:r>
      <w:proofErr w:type="spellEnd"/>
    </w:p>
    <w:p w14:paraId="3574C4A1" w14:textId="15F465C8" w:rsidR="00FA1C1F" w:rsidRDefault="00EB035A" w:rsidP="00FA1C1F">
      <w:pPr>
        <w:numPr>
          <w:ilvl w:val="1"/>
          <w:numId w:val="16"/>
        </w:numPr>
      </w:pPr>
      <w:hyperlink r:id="rId16" w:history="1">
        <w:r w:rsidRPr="00FA1C1F">
          <w:rPr>
            <w:rStyle w:val="Hyperlink"/>
          </w:rPr>
          <w:t>http://www.ti.com/tool/UNIFLASH</w:t>
        </w:r>
      </w:hyperlink>
    </w:p>
    <w:p w14:paraId="5BF161ED" w14:textId="5085D7A8" w:rsidR="00FA1C1F" w:rsidRPr="00FA1C1F" w:rsidRDefault="00FA1C1F" w:rsidP="00EB035A">
      <w:pPr>
        <w:numPr>
          <w:ilvl w:val="0"/>
          <w:numId w:val="16"/>
        </w:numPr>
      </w:pPr>
      <w:r>
        <w:t xml:space="preserve">Sensor + </w:t>
      </w:r>
      <w:proofErr w:type="spellStart"/>
      <w:r>
        <w:t>CoProcessor</w:t>
      </w:r>
      <w:proofErr w:type="spellEnd"/>
      <w:r>
        <w:t xml:space="preserve"> Firmware (CC1350)</w:t>
      </w:r>
    </w:p>
    <w:p w14:paraId="70A2A768" w14:textId="77777777" w:rsidR="00FA1C1F" w:rsidRPr="00FA1C1F" w:rsidRDefault="00FA1C1F" w:rsidP="00FA1C1F"/>
    <w:p w14:paraId="7F8A4D55" w14:textId="76E7155F" w:rsidR="00BA60AA" w:rsidRDefault="00BA60AA" w:rsidP="00BA60AA">
      <w:pPr>
        <w:pStyle w:val="SectionTitle"/>
      </w:pPr>
      <w:r>
        <w:lastRenderedPageBreak/>
        <w:t>implementation details:</w:t>
      </w:r>
    </w:p>
    <w:p w14:paraId="1FCD1D14" w14:textId="77777777" w:rsidR="00FA4433" w:rsidRPr="007B1CF5" w:rsidRDefault="00FA4433" w:rsidP="007B1CF5">
      <w:r w:rsidRPr="007B1CF5">
        <w:t>Steps used in design:</w:t>
      </w:r>
    </w:p>
    <w:p w14:paraId="1AE14A94" w14:textId="77777777" w:rsidR="00FA4433" w:rsidRPr="007B1CF5" w:rsidRDefault="00FA4433" w:rsidP="007B1CF5">
      <w:pPr>
        <w:numPr>
          <w:ilvl w:val="1"/>
          <w:numId w:val="19"/>
        </w:numPr>
      </w:pPr>
      <w:r w:rsidRPr="007B1CF5">
        <w:t xml:space="preserve">Flash CC1350 Sensor + CC1350 </w:t>
      </w:r>
      <w:proofErr w:type="spellStart"/>
      <w:r w:rsidRPr="007B1CF5">
        <w:t>CoProcessor</w:t>
      </w:r>
      <w:proofErr w:type="spellEnd"/>
    </w:p>
    <w:p w14:paraId="4FF6E017" w14:textId="77777777" w:rsidR="00FA4433" w:rsidRPr="007B1CF5" w:rsidRDefault="00FA4433" w:rsidP="007B1CF5">
      <w:pPr>
        <w:numPr>
          <w:ilvl w:val="1"/>
          <w:numId w:val="19"/>
        </w:numPr>
      </w:pPr>
      <w:r w:rsidRPr="007B1CF5">
        <w:t xml:space="preserve">Setup </w:t>
      </w:r>
      <w:proofErr w:type="spellStart"/>
      <w:r w:rsidRPr="007B1CF5">
        <w:t>Beaglebone</w:t>
      </w:r>
      <w:proofErr w:type="spellEnd"/>
      <w:r w:rsidRPr="007B1CF5">
        <w:t xml:space="preserve"> Board with </w:t>
      </w:r>
      <w:proofErr w:type="spellStart"/>
      <w:r w:rsidRPr="007B1CF5">
        <w:t>Arago</w:t>
      </w:r>
      <w:proofErr w:type="spellEnd"/>
      <w:r w:rsidRPr="007B1CF5">
        <w:t xml:space="preserve"> Project</w:t>
      </w:r>
    </w:p>
    <w:p w14:paraId="4CFFA168" w14:textId="77777777" w:rsidR="00FA4433" w:rsidRPr="007B1CF5" w:rsidRDefault="00FA4433" w:rsidP="007B1CF5">
      <w:pPr>
        <w:numPr>
          <w:ilvl w:val="1"/>
          <w:numId w:val="19"/>
        </w:numPr>
      </w:pPr>
      <w:r w:rsidRPr="007B1CF5">
        <w:t>Wire lux sensor to CC1350 Sensor</w:t>
      </w:r>
    </w:p>
    <w:p w14:paraId="05DFDE76" w14:textId="77777777" w:rsidR="00FA4433" w:rsidRPr="007B1CF5" w:rsidRDefault="00FA4433" w:rsidP="007B1CF5">
      <w:pPr>
        <w:numPr>
          <w:ilvl w:val="1"/>
          <w:numId w:val="19"/>
        </w:numPr>
      </w:pPr>
      <w:r w:rsidRPr="007B1CF5">
        <w:t>Activate Collector App on browser</w:t>
      </w:r>
    </w:p>
    <w:p w14:paraId="786619DF" w14:textId="77777777" w:rsidR="00FA4433" w:rsidRPr="007B1CF5" w:rsidRDefault="00FA4433" w:rsidP="007B1CF5">
      <w:pPr>
        <w:numPr>
          <w:ilvl w:val="1"/>
          <w:numId w:val="19"/>
        </w:numPr>
      </w:pPr>
      <w:r w:rsidRPr="007B1CF5">
        <w:t>Debug and run program through CCS 7.2</w:t>
      </w:r>
    </w:p>
    <w:p w14:paraId="7FFB8B60" w14:textId="77777777" w:rsidR="00FA4433" w:rsidRPr="007B1CF5" w:rsidRDefault="00FA4433" w:rsidP="007B1CF5">
      <w:pPr>
        <w:numPr>
          <w:ilvl w:val="1"/>
          <w:numId w:val="19"/>
        </w:numPr>
      </w:pPr>
      <w:r w:rsidRPr="007B1CF5">
        <w:t xml:space="preserve">Connect Sensor + </w:t>
      </w:r>
      <w:proofErr w:type="spellStart"/>
      <w:r w:rsidRPr="007B1CF5">
        <w:t>CoProcessor</w:t>
      </w:r>
      <w:proofErr w:type="spellEnd"/>
      <w:r w:rsidRPr="007B1CF5">
        <w:t xml:space="preserve"> through RF</w:t>
      </w:r>
    </w:p>
    <w:p w14:paraId="701EDC61" w14:textId="77777777" w:rsidR="00FA4433" w:rsidRDefault="00FA4433" w:rsidP="007B1CF5">
      <w:pPr>
        <w:numPr>
          <w:ilvl w:val="1"/>
          <w:numId w:val="19"/>
        </w:numPr>
      </w:pPr>
      <w:r w:rsidRPr="007B1CF5">
        <w:t>Observe values in Collector App</w:t>
      </w:r>
    </w:p>
    <w:p w14:paraId="552F6A8A" w14:textId="10E19C60" w:rsidR="009C0CCA" w:rsidRPr="007B1CF5" w:rsidRDefault="009C0CCA" w:rsidP="009C0CCA">
      <w:pPr>
        <w:ind w:firstLine="0"/>
      </w:pPr>
      <w:r>
        <w:rPr>
          <w:noProof/>
          <w:lang w:eastAsia="en-US"/>
        </w:rPr>
        <w:drawing>
          <wp:inline distT="0" distB="0" distL="0" distR="0" wp14:anchorId="6CC08647" wp14:editId="1001C0FD">
            <wp:extent cx="3479800" cy="2609850"/>
            <wp:effectExtent l="3175" t="0" r="3175" b="3175"/>
            <wp:docPr id="3" name="Picture 3" descr="Crucial SSD:Users:daytonflores:Downloads:IMG_8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ucial SSD:Users:daytonflores:Downloads:IMG_831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798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1D92FDA1" wp14:editId="77576A72">
            <wp:extent cx="3471756" cy="2603817"/>
            <wp:effectExtent l="2223" t="0" r="10477" b="10478"/>
            <wp:docPr id="4" name="Picture 4" descr="Crucial SSD:Users:daytonflores:Downloads:IMG_8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ucial SSD:Users:daytonflores:Downloads:IMG_832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72623" cy="26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42BD" w14:textId="77777777" w:rsidR="007B1CF5" w:rsidRPr="007B1CF5" w:rsidRDefault="007B1CF5" w:rsidP="007B1CF5"/>
    <w:p w14:paraId="070E2FE6" w14:textId="11A770B7" w:rsidR="00BA60AA" w:rsidRDefault="00BA60AA" w:rsidP="00BA60AA">
      <w:pPr>
        <w:pStyle w:val="SectionTitle"/>
      </w:pPr>
      <w:r>
        <w:lastRenderedPageBreak/>
        <w:t>outcomes, results and conclusions:</w:t>
      </w:r>
    </w:p>
    <w:tbl>
      <w:tblPr>
        <w:tblStyle w:val="TableGrid"/>
        <w:tblW w:w="10438" w:type="dxa"/>
        <w:tblLook w:val="04A0" w:firstRow="1" w:lastRow="0" w:firstColumn="1" w:lastColumn="0" w:noHBand="0" w:noVBand="1"/>
      </w:tblPr>
      <w:tblGrid>
        <w:gridCol w:w="2089"/>
        <w:gridCol w:w="2151"/>
        <w:gridCol w:w="2151"/>
        <w:gridCol w:w="2151"/>
        <w:gridCol w:w="1896"/>
      </w:tblGrid>
      <w:tr w:rsidR="00FA4433" w14:paraId="18857BFF" w14:textId="77777777" w:rsidTr="006422CD">
        <w:tc>
          <w:tcPr>
            <w:tcW w:w="2089" w:type="dxa"/>
          </w:tcPr>
          <w:p w14:paraId="1C7622A5" w14:textId="77777777" w:rsidR="00FA4433" w:rsidRDefault="00FA4433" w:rsidP="006422CD">
            <w:pPr>
              <w:ind w:firstLine="0"/>
              <w:jc w:val="center"/>
            </w:pPr>
          </w:p>
        </w:tc>
        <w:tc>
          <w:tcPr>
            <w:tcW w:w="2151" w:type="dxa"/>
          </w:tcPr>
          <w:p w14:paraId="0525D186" w14:textId="77777777" w:rsidR="00FA4433" w:rsidRDefault="006422CD" w:rsidP="006422CD">
            <w:pPr>
              <w:ind w:firstLine="0"/>
              <w:jc w:val="center"/>
            </w:pPr>
            <w:r>
              <w:t>Moderate Lighting</w:t>
            </w:r>
          </w:p>
          <w:p w14:paraId="7B1BC3D1" w14:textId="3913EC6B" w:rsidR="006422CD" w:rsidRDefault="006422CD" w:rsidP="006422CD">
            <w:pPr>
              <w:ind w:firstLine="0"/>
              <w:jc w:val="center"/>
            </w:pPr>
            <w:r>
              <w:t>Room Temperature</w:t>
            </w:r>
          </w:p>
        </w:tc>
        <w:tc>
          <w:tcPr>
            <w:tcW w:w="2151" w:type="dxa"/>
          </w:tcPr>
          <w:p w14:paraId="4C619F3C" w14:textId="77777777" w:rsidR="00FA4433" w:rsidRDefault="006422CD" w:rsidP="006422CD">
            <w:pPr>
              <w:ind w:firstLine="0"/>
              <w:jc w:val="center"/>
            </w:pPr>
            <w:r>
              <w:t>Moderate Lighting</w:t>
            </w:r>
          </w:p>
          <w:p w14:paraId="73342BBF" w14:textId="5C5D6D01" w:rsidR="006422CD" w:rsidRDefault="006422CD" w:rsidP="006422CD">
            <w:pPr>
              <w:ind w:firstLine="0"/>
              <w:jc w:val="center"/>
            </w:pPr>
            <w:r>
              <w:t>Warm Room</w:t>
            </w:r>
          </w:p>
        </w:tc>
        <w:tc>
          <w:tcPr>
            <w:tcW w:w="2151" w:type="dxa"/>
          </w:tcPr>
          <w:p w14:paraId="3307FEDE" w14:textId="77777777" w:rsidR="00FA4433" w:rsidRDefault="006422CD" w:rsidP="006422CD">
            <w:pPr>
              <w:ind w:firstLine="0"/>
              <w:jc w:val="center"/>
            </w:pPr>
            <w:r>
              <w:t>Bright Lighting</w:t>
            </w:r>
          </w:p>
          <w:p w14:paraId="337F4449" w14:textId="54C95FD7" w:rsidR="006422CD" w:rsidRDefault="006422CD" w:rsidP="006422CD">
            <w:pPr>
              <w:ind w:firstLine="0"/>
              <w:jc w:val="center"/>
            </w:pPr>
            <w:r>
              <w:t>Room Temperature</w:t>
            </w:r>
          </w:p>
        </w:tc>
        <w:tc>
          <w:tcPr>
            <w:tcW w:w="1896" w:type="dxa"/>
          </w:tcPr>
          <w:p w14:paraId="4C6EA91A" w14:textId="77777777" w:rsidR="00FA4433" w:rsidRDefault="006422CD" w:rsidP="006422CD">
            <w:pPr>
              <w:ind w:firstLine="0"/>
              <w:jc w:val="center"/>
            </w:pPr>
            <w:r>
              <w:t>Bright Lighting</w:t>
            </w:r>
          </w:p>
          <w:p w14:paraId="346B6EC6" w14:textId="42CB9487" w:rsidR="006422CD" w:rsidRDefault="006422CD" w:rsidP="006422CD">
            <w:pPr>
              <w:ind w:firstLine="0"/>
              <w:jc w:val="center"/>
            </w:pPr>
            <w:r>
              <w:t>Warm Room</w:t>
            </w:r>
          </w:p>
        </w:tc>
      </w:tr>
      <w:tr w:rsidR="00FA4433" w14:paraId="40036EF3" w14:textId="77777777" w:rsidTr="006422CD">
        <w:tc>
          <w:tcPr>
            <w:tcW w:w="2089" w:type="dxa"/>
          </w:tcPr>
          <w:p w14:paraId="53F2A5D9" w14:textId="4B597ADF" w:rsidR="00FA4433" w:rsidRDefault="006422CD" w:rsidP="006422CD">
            <w:pPr>
              <w:ind w:firstLine="0"/>
              <w:jc w:val="center"/>
            </w:pPr>
            <w:r>
              <w:t>Temperature (˚C)</w:t>
            </w:r>
          </w:p>
        </w:tc>
        <w:tc>
          <w:tcPr>
            <w:tcW w:w="2151" w:type="dxa"/>
          </w:tcPr>
          <w:p w14:paraId="1ED16939" w14:textId="170DDEE1" w:rsidR="00FA4433" w:rsidRDefault="006422CD" w:rsidP="006422CD">
            <w:pPr>
              <w:ind w:firstLine="0"/>
              <w:jc w:val="center"/>
            </w:pPr>
            <w:r>
              <w:t>22</w:t>
            </w:r>
          </w:p>
        </w:tc>
        <w:tc>
          <w:tcPr>
            <w:tcW w:w="2151" w:type="dxa"/>
          </w:tcPr>
          <w:p w14:paraId="62BE7F0E" w14:textId="5971C792" w:rsidR="00FA4433" w:rsidRDefault="006422CD" w:rsidP="006422CD">
            <w:pPr>
              <w:ind w:firstLine="0"/>
              <w:jc w:val="center"/>
            </w:pPr>
            <w:r>
              <w:t>26</w:t>
            </w:r>
          </w:p>
        </w:tc>
        <w:tc>
          <w:tcPr>
            <w:tcW w:w="2151" w:type="dxa"/>
          </w:tcPr>
          <w:p w14:paraId="411D23A3" w14:textId="0A2C1D6E" w:rsidR="00FA4433" w:rsidRDefault="006422CD" w:rsidP="006422CD">
            <w:pPr>
              <w:ind w:firstLine="0"/>
              <w:jc w:val="center"/>
            </w:pPr>
            <w:r>
              <w:t>22</w:t>
            </w:r>
          </w:p>
        </w:tc>
        <w:tc>
          <w:tcPr>
            <w:tcW w:w="1896" w:type="dxa"/>
          </w:tcPr>
          <w:p w14:paraId="15ECFF1B" w14:textId="7D02183B" w:rsidR="00FA4433" w:rsidRDefault="006422CD" w:rsidP="006422CD">
            <w:pPr>
              <w:ind w:firstLine="0"/>
              <w:jc w:val="center"/>
            </w:pPr>
            <w:r>
              <w:t>26</w:t>
            </w:r>
          </w:p>
        </w:tc>
      </w:tr>
      <w:tr w:rsidR="00FA4433" w14:paraId="28A2CB7B" w14:textId="77777777" w:rsidTr="006422CD">
        <w:tc>
          <w:tcPr>
            <w:tcW w:w="2089" w:type="dxa"/>
          </w:tcPr>
          <w:p w14:paraId="5EC42655" w14:textId="3F8FA7D1" w:rsidR="00FA4433" w:rsidRDefault="006422CD" w:rsidP="006422CD">
            <w:pPr>
              <w:ind w:firstLine="0"/>
              <w:jc w:val="center"/>
            </w:pPr>
            <w:r>
              <w:t>Lux</w:t>
            </w:r>
          </w:p>
        </w:tc>
        <w:tc>
          <w:tcPr>
            <w:tcW w:w="2151" w:type="dxa"/>
          </w:tcPr>
          <w:p w14:paraId="25FF84B7" w14:textId="54689AB9" w:rsidR="00FA4433" w:rsidRDefault="006422CD" w:rsidP="006422CD">
            <w:pPr>
              <w:ind w:firstLine="0"/>
              <w:jc w:val="center"/>
            </w:pPr>
            <w:r>
              <w:t>11</w:t>
            </w:r>
          </w:p>
        </w:tc>
        <w:tc>
          <w:tcPr>
            <w:tcW w:w="2151" w:type="dxa"/>
          </w:tcPr>
          <w:p w14:paraId="5693214B" w14:textId="4C049ED2" w:rsidR="00FA4433" w:rsidRDefault="006422CD" w:rsidP="006422CD">
            <w:pPr>
              <w:ind w:firstLine="0"/>
              <w:jc w:val="center"/>
            </w:pPr>
            <w:r>
              <w:t>11</w:t>
            </w:r>
          </w:p>
        </w:tc>
        <w:tc>
          <w:tcPr>
            <w:tcW w:w="2151" w:type="dxa"/>
          </w:tcPr>
          <w:p w14:paraId="657118A7" w14:textId="684DC28A" w:rsidR="00FA4433" w:rsidRDefault="006422CD" w:rsidP="006422CD">
            <w:pPr>
              <w:ind w:firstLine="0"/>
              <w:jc w:val="center"/>
            </w:pPr>
            <w:r>
              <w:t>28</w:t>
            </w:r>
          </w:p>
        </w:tc>
        <w:tc>
          <w:tcPr>
            <w:tcW w:w="1896" w:type="dxa"/>
          </w:tcPr>
          <w:p w14:paraId="3ECBB9C7" w14:textId="0A2D29B0" w:rsidR="00FA4433" w:rsidRDefault="006422CD" w:rsidP="006422CD">
            <w:pPr>
              <w:ind w:firstLine="0"/>
              <w:jc w:val="center"/>
            </w:pPr>
            <w:r>
              <w:t>28</w:t>
            </w:r>
          </w:p>
        </w:tc>
      </w:tr>
    </w:tbl>
    <w:p w14:paraId="6E71D743" w14:textId="77777777" w:rsidR="00FA4433" w:rsidRDefault="00FA4433" w:rsidP="00FA4433">
      <w:pPr>
        <w:ind w:firstLine="0"/>
      </w:pPr>
    </w:p>
    <w:p w14:paraId="48967B25" w14:textId="61F8E996" w:rsidR="00261E5F" w:rsidRPr="00FA4433" w:rsidRDefault="00261E5F" w:rsidP="00FA4433">
      <w:pPr>
        <w:ind w:firstLine="0"/>
      </w:pPr>
      <w:r>
        <w:rPr>
          <w:noProof/>
          <w:lang w:eastAsia="en-US"/>
        </w:rPr>
        <w:drawing>
          <wp:inline distT="0" distB="0" distL="0" distR="0" wp14:anchorId="0A66010D" wp14:editId="15B1D303">
            <wp:extent cx="5943600" cy="2832100"/>
            <wp:effectExtent l="0" t="0" r="0" b="12700"/>
            <wp:docPr id="1" name="Picture 1" descr="Crucial SSD:Users:daytonflores:Dropbox: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ucial SSD:Users:daytonflores:Dropbox:Captur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98422" w14:textId="74EF921E" w:rsidR="00C1344B" w:rsidRDefault="00BA60AA">
      <w:pPr>
        <w:pStyle w:val="SectionTitle"/>
      </w:pPr>
      <w:r>
        <w:lastRenderedPageBreak/>
        <w:t>reference</w:t>
      </w:r>
      <w:r w:rsidR="00AB54AB">
        <w:t>S</w:t>
      </w:r>
      <w:r>
        <w:t>:</w:t>
      </w:r>
    </w:p>
    <w:p w14:paraId="4FEF8993" w14:textId="77777777" w:rsidR="0031296B" w:rsidRDefault="0031296B" w:rsidP="0031296B">
      <w:pPr>
        <w:ind w:firstLine="0"/>
      </w:pPr>
      <w:r w:rsidRPr="0031296B">
        <w:t xml:space="preserve">“Sub-1 GHz Sensor to Cloud </w:t>
      </w:r>
      <w:proofErr w:type="spellStart"/>
      <w:r w:rsidRPr="0031296B">
        <w:t>IoT</w:t>
      </w:r>
      <w:proofErr w:type="spellEnd"/>
      <w:r w:rsidRPr="0031296B">
        <w:t xml:space="preserve"> Gateway - Review.” </w:t>
      </w:r>
      <w:r w:rsidRPr="0031296B">
        <w:rPr>
          <w:i/>
          <w:iCs/>
        </w:rPr>
        <w:t>Recent Posts</w:t>
      </w:r>
      <w:r>
        <w:t>, 12 Jan. 2018,</w:t>
      </w:r>
    </w:p>
    <w:p w14:paraId="45C7B8A3" w14:textId="40DB1A1B" w:rsidR="0031296B" w:rsidRDefault="0031296B" w:rsidP="0031296B">
      <w:hyperlink r:id="rId20" w:history="1">
        <w:r w:rsidRPr="00185703">
          <w:rPr>
            <w:rStyle w:val="Hyperlink"/>
          </w:rPr>
          <w:t>www.element14.com/community/roadTestReviews/2590/l/sub-1-ghz-sensor-to-cloud-iot</w:t>
        </w:r>
      </w:hyperlink>
    </w:p>
    <w:p w14:paraId="41ACAB10" w14:textId="1A0321FB" w:rsidR="0031296B" w:rsidRDefault="0031296B" w:rsidP="0031296B">
      <w:proofErr w:type="gramStart"/>
      <w:r w:rsidRPr="0031296B">
        <w:t>gateway</w:t>
      </w:r>
      <w:proofErr w:type="gramEnd"/>
      <w:r w:rsidRPr="0031296B">
        <w:t>-review.</w:t>
      </w:r>
    </w:p>
    <w:p w14:paraId="77039645" w14:textId="77777777" w:rsidR="0031296B" w:rsidRDefault="0031296B" w:rsidP="0031296B">
      <w:pPr>
        <w:ind w:firstLine="0"/>
        <w:rPr>
          <w:i/>
          <w:iCs/>
        </w:rPr>
      </w:pPr>
      <w:r w:rsidRPr="0031296B">
        <w:t>“Adding New Sensor Support To Sub1GHz Sensor To Cloud Linux Gateway.” </w:t>
      </w:r>
      <w:r>
        <w:rPr>
          <w:i/>
          <w:iCs/>
        </w:rPr>
        <w:t>MSP430</w:t>
      </w:r>
    </w:p>
    <w:p w14:paraId="164BD8A1" w14:textId="77777777" w:rsidR="0031296B" w:rsidRDefault="0031296B" w:rsidP="0031296B">
      <w:proofErr w:type="spellStart"/>
      <w:r w:rsidRPr="0031296B">
        <w:rPr>
          <w:i/>
          <w:iCs/>
        </w:rPr>
        <w:t>LaunchPad</w:t>
      </w:r>
      <w:proofErr w:type="spellEnd"/>
      <w:r w:rsidRPr="0031296B">
        <w:rPr>
          <w:i/>
          <w:iCs/>
        </w:rPr>
        <w:t xml:space="preserve"> Tutorials - Texas Instruments Wiki</w:t>
      </w:r>
      <w:r>
        <w:t>,</w:t>
      </w:r>
    </w:p>
    <w:p w14:paraId="30854777" w14:textId="6CD90315" w:rsidR="0031296B" w:rsidRPr="0031296B" w:rsidRDefault="0031296B" w:rsidP="00AB54AB">
      <w:pPr>
        <w:ind w:left="720" w:firstLine="0"/>
      </w:pPr>
      <w:proofErr w:type="gramStart"/>
      <w:r w:rsidRPr="0031296B">
        <w:t>processors.wiki.ti.com</w:t>
      </w:r>
      <w:proofErr w:type="gramEnd"/>
      <w:r w:rsidRPr="0031296B">
        <w:t>/index.php/Adding_New_Sensor_Support_To_Sub1GHz_Sensor_To_Cloud_Linux_Gateway.</w:t>
      </w:r>
    </w:p>
    <w:p w14:paraId="7C2FA125" w14:textId="77777777" w:rsidR="00AB54AB" w:rsidRDefault="00AB54AB" w:rsidP="00AB54AB">
      <w:pPr>
        <w:ind w:firstLine="0"/>
      </w:pPr>
    </w:p>
    <w:p w14:paraId="3DADB36A" w14:textId="7D5EA152" w:rsidR="00AB54AB" w:rsidRDefault="00AB54AB" w:rsidP="00AB54AB">
      <w:pPr>
        <w:ind w:firstLine="0"/>
      </w:pPr>
      <w:r>
        <w:rPr>
          <w:b/>
        </w:rPr>
        <w:t>VIDEO LINKS</w:t>
      </w:r>
      <w:r>
        <w:t>:</w:t>
      </w:r>
    </w:p>
    <w:p w14:paraId="6BA084AC" w14:textId="6B783C68" w:rsidR="005F1EE5" w:rsidRDefault="005F1EE5" w:rsidP="005F1EE5">
      <w:pPr>
        <w:ind w:firstLine="0"/>
      </w:pPr>
      <w:r>
        <w:t>Demo:</w:t>
      </w:r>
      <w:r>
        <w:tab/>
      </w:r>
      <w:r>
        <w:tab/>
      </w:r>
      <w:hyperlink r:id="rId21" w:history="1">
        <w:r w:rsidR="006645DF" w:rsidRPr="006645DF">
          <w:rPr>
            <w:rStyle w:val="Hyperlink"/>
          </w:rPr>
          <w:t>https://www.youtube.com/watch?v=HwtS9RuG0Ac&amp;index=33&amp;list=PLOWewY7_3-gMMc_-rHnzRPomB3qFueNhZ&amp;t=0s</w:t>
        </w:r>
      </w:hyperlink>
    </w:p>
    <w:p w14:paraId="080EB598" w14:textId="77777777" w:rsidR="005F1EE5" w:rsidRDefault="005F1EE5" w:rsidP="005F1EE5">
      <w:pPr>
        <w:ind w:firstLine="0"/>
      </w:pPr>
    </w:p>
    <w:p w14:paraId="5AD7EAB8" w14:textId="79DC218F" w:rsidR="00C1344B" w:rsidRDefault="005F1EE5" w:rsidP="005F1EE5">
      <w:pPr>
        <w:ind w:firstLine="0"/>
      </w:pPr>
      <w:r>
        <w:t>Presentation:</w:t>
      </w:r>
      <w:r>
        <w:tab/>
      </w:r>
      <w:hyperlink r:id="rId22" w:history="1">
        <w:r w:rsidR="006645DF" w:rsidRPr="006645DF">
          <w:rPr>
            <w:rStyle w:val="Hyperlink"/>
          </w:rPr>
          <w:t>https://www.youtube.com/watch?v=IcOxAoLsm2I&amp;index=34&amp;list=PLOWewY7_3-gMMc_-rHnzRPomB3qFueNhZ&amp;t=2s</w:t>
        </w:r>
      </w:hyperlink>
      <w:bookmarkStart w:id="0" w:name="_GoBack"/>
      <w:bookmarkEnd w:id="0"/>
    </w:p>
    <w:sectPr w:rsidR="00C1344B">
      <w:head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328388" w14:textId="77777777" w:rsidR="00AB54AB" w:rsidRDefault="00AB54AB">
      <w:pPr>
        <w:spacing w:line="240" w:lineRule="auto"/>
      </w:pPr>
      <w:r>
        <w:separator/>
      </w:r>
    </w:p>
  </w:endnote>
  <w:endnote w:type="continuationSeparator" w:id="0">
    <w:p w14:paraId="660CFEC7" w14:textId="77777777" w:rsidR="00AB54AB" w:rsidRDefault="00AB54A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077ACD" w14:textId="07160604" w:rsidR="00AB54AB" w:rsidRDefault="00AB54AB">
    <w:pPr>
      <w:pStyle w:val="Footer"/>
    </w:pPr>
    <w:r>
      <w:t>CPE 403 – Advanced Embedded Systems</w:t>
    </w:r>
    <w:r>
      <w:tab/>
    </w:r>
    <w:proofErr w:type="spellStart"/>
    <w:r>
      <w:t>CpE</w:t>
    </w:r>
    <w:proofErr w:type="spellEnd"/>
    <w:r>
      <w:t xml:space="preserve"> 403 Final Project</w:t>
    </w:r>
    <w:r>
      <w:fldChar w:fldCharType="begin"/>
    </w:r>
    <w:r>
      <w:instrText xml:space="preserve"> TITLE  \* MERGEFORMAT </w:instrText>
    </w:r>
    <w:r>
      <w:fldChar w:fldCharType="end"/>
    </w:r>
    <w:r>
      <w:fldChar w:fldCharType="begin"/>
    </w:r>
    <w:r>
      <w:instrText xml:space="preserve"> TITLE  \* MERGEFORMAT </w:instrText>
    </w:r>
    <w:r>
      <w:fldChar w:fldCharType="end"/>
    </w:r>
    <w:r>
      <w:fldChar w:fldCharType="begin"/>
    </w:r>
    <w:r>
      <w:instrText xml:space="preserve"> TITLE  \* MERGEFORMAT </w:instrTex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CD1B12" w14:textId="77777777" w:rsidR="00AB54AB" w:rsidRDefault="00AB54AB">
      <w:pPr>
        <w:spacing w:line="240" w:lineRule="auto"/>
      </w:pPr>
      <w:r>
        <w:separator/>
      </w:r>
    </w:p>
  </w:footnote>
  <w:footnote w:type="continuationSeparator" w:id="0">
    <w:p w14:paraId="443DC409" w14:textId="77777777" w:rsidR="00AB54AB" w:rsidRDefault="00AB54A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9AAB61" w14:textId="6DEDD806" w:rsidR="00AB54AB" w:rsidRDefault="00AB54AB">
    <w:pPr>
      <w:pStyle w:val="Header"/>
    </w:pPr>
    <w:sdt>
      <w:sdtPr>
        <w:id w:val="1568531701"/>
        <w:placeholder>
          <w:docPart w:val="B8791A9A69311345BE8031B45C349DE2"/>
        </w:placeholder>
        <w:dataBinding w:prefixMappings="xmlns:ns0='http://schemas.microsoft.com/office/2006/coverPageProps' " w:xpath="/ns0:CoverPageProperties[1]/ns0:Abstract[1]" w:storeItemID="{55AF091B-3C7A-41E3-B477-F2FDAA23CFDA}"/>
        <w:text/>
      </w:sdtPr>
      <w:sdtContent>
        <w:r>
          <w:t>Flores/Sharp-</w:t>
        </w:r>
        <w:proofErr w:type="spellStart"/>
        <w:r>
          <w:t>Halpin</w:t>
        </w:r>
        <w:proofErr w:type="spellEnd"/>
      </w:sdtContent>
    </w:sdt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6645DF">
      <w:rPr>
        <w:noProof/>
      </w:rPr>
      <w:t>6</w:t>
    </w:r>
    <w:r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555491" w14:textId="7F9829B5" w:rsidR="00AB54AB" w:rsidRDefault="00AB54AB">
    <w:pPr>
      <w:pStyle w:val="Header"/>
      <w:rPr>
        <w:noProof/>
      </w:rPr>
    </w:pPr>
    <w:sdt>
      <w:sdtPr>
        <w:id w:val="-348181431"/>
        <w:placeholder>
          <w:docPart w:val="1D23E9A85743F44180D9794884161ABF"/>
        </w:placeholder>
        <w:dataBinding w:prefixMappings="xmlns:ns0='http://schemas.microsoft.com/office/2006/coverPageProps' " w:xpath="/ns0:CoverPageProperties[1]/ns0:Abstract[1]" w:storeItemID="{55AF091B-3C7A-41E3-B477-F2FDAA23CFDA}"/>
        <w:text/>
      </w:sdtPr>
      <w:sdtContent>
        <w:r>
          <w:t>Flores/Sharp-</w:t>
        </w:r>
        <w:proofErr w:type="spellStart"/>
        <w:r>
          <w:t>Halpin</w:t>
        </w:r>
        <w:proofErr w:type="spellEnd"/>
      </w:sdtContent>
    </w:sdt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  <w:p w14:paraId="7F4965C7" w14:textId="77777777" w:rsidR="00AB54AB" w:rsidRDefault="00AB54AB" w:rsidP="00940ABC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191A803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14D47FA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D53036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88A8F44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E6803B5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C2E5F4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90012B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F9141AF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9EAE076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6D0A0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9A62771"/>
    <w:multiLevelType w:val="hybridMultilevel"/>
    <w:tmpl w:val="B40CB87E"/>
    <w:lvl w:ilvl="0" w:tplc="3F4219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32D1A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AE46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1E6EA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EAC50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B2428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D4813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2883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35E70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19F63ADC"/>
    <w:multiLevelType w:val="hybridMultilevel"/>
    <w:tmpl w:val="767E1ADE"/>
    <w:lvl w:ilvl="0" w:tplc="1F06AD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6D8971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A27E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1821E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2D687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7A68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7BA30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C628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DEEA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229E3C4C"/>
    <w:multiLevelType w:val="hybridMultilevel"/>
    <w:tmpl w:val="6256DC96"/>
    <w:lvl w:ilvl="0" w:tplc="0562E4D2">
      <w:start w:val="1"/>
      <w:numFmt w:val="lowerLetter"/>
      <w:pStyle w:val="TableNote"/>
      <w:suff w:val="space"/>
      <w:lvlText w:val="%1."/>
      <w:lvlJc w:val="left"/>
      <w:pPr>
        <w:ind w:left="0" w:firstLine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59BC4956"/>
    <w:multiLevelType w:val="multilevel"/>
    <w:tmpl w:val="4572ABF8"/>
    <w:styleLink w:val="MLAOutlin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>
    <w:nsid w:val="5B1B5787"/>
    <w:multiLevelType w:val="multilevel"/>
    <w:tmpl w:val="4572ABF8"/>
    <w:numStyleLink w:val="MLAOutline"/>
  </w:abstractNum>
  <w:abstractNum w:abstractNumId="15">
    <w:nsid w:val="60BF5A4F"/>
    <w:multiLevelType w:val="hybridMultilevel"/>
    <w:tmpl w:val="89C003D4"/>
    <w:lvl w:ilvl="0" w:tplc="4ECAFA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5A310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1E027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0BEBB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B423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08DB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4B60F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2AAE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26E4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627F6666"/>
    <w:multiLevelType w:val="hybridMultilevel"/>
    <w:tmpl w:val="376812E2"/>
    <w:lvl w:ilvl="0" w:tplc="E38C3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16F19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1830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928B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3C0AA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7AD4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027C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5567D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02C2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77EA291D"/>
    <w:multiLevelType w:val="hybridMultilevel"/>
    <w:tmpl w:val="B74EB7B4"/>
    <w:lvl w:ilvl="0" w:tplc="D8D284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FAF11C">
      <w:start w:val="1809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2893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7C60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0ACB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DE67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A3E17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88B7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5CD8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7EF010E5"/>
    <w:multiLevelType w:val="hybridMultilevel"/>
    <w:tmpl w:val="AE6619FA"/>
    <w:lvl w:ilvl="0" w:tplc="E38C3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E41830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928B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3C0AA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7AD4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027C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5567D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02C2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2"/>
  </w:num>
  <w:num w:numId="12">
    <w:abstractNumId w:val="13"/>
  </w:num>
  <w:num w:numId="13">
    <w:abstractNumId w:val="14"/>
  </w:num>
  <w:num w:numId="14">
    <w:abstractNumId w:val="11"/>
  </w:num>
  <w:num w:numId="15">
    <w:abstractNumId w:val="10"/>
  </w:num>
  <w:num w:numId="16">
    <w:abstractNumId w:val="17"/>
  </w:num>
  <w:num w:numId="17">
    <w:abstractNumId w:val="15"/>
  </w:num>
  <w:num w:numId="18">
    <w:abstractNumId w:val="16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2D41"/>
    <w:rsid w:val="00261E5F"/>
    <w:rsid w:val="002E6A5A"/>
    <w:rsid w:val="0031296B"/>
    <w:rsid w:val="005E19EC"/>
    <w:rsid w:val="005F1EE5"/>
    <w:rsid w:val="006422CD"/>
    <w:rsid w:val="006645DF"/>
    <w:rsid w:val="00681D71"/>
    <w:rsid w:val="00686744"/>
    <w:rsid w:val="007B1CF5"/>
    <w:rsid w:val="00802952"/>
    <w:rsid w:val="00940ABC"/>
    <w:rsid w:val="009C0CCA"/>
    <w:rsid w:val="00AB54AB"/>
    <w:rsid w:val="00BA60AA"/>
    <w:rsid w:val="00C1344B"/>
    <w:rsid w:val="00C5199F"/>
    <w:rsid w:val="00CA6B2D"/>
    <w:rsid w:val="00D84B64"/>
    <w:rsid w:val="00EB035A"/>
    <w:rsid w:val="00FA1C1F"/>
    <w:rsid w:val="00FA2D41"/>
    <w:rsid w:val="00FA4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337485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uiPriority="11" w:qFormat="1"/>
    <w:lsdException w:name="Strong" w:uiPriority="22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semiHidden="0" w:uiPriority="29" w:unhideWhenUsed="0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qFormat="1"/>
    <w:lsdException w:name="TOC Heading" w:uiPriority="39" w:qFormat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ind w:firstLine="0"/>
      <w:outlineLvl w:val="0"/>
    </w:pPr>
    <w:rPr>
      <w:rFonts w:asciiTheme="majorHAnsi" w:eastAsiaTheme="majorEastAsia" w:hAnsiTheme="majorHAnsi" w:cstheme="majorBidi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ind w:firstLine="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ind w:firstLine="0"/>
      <w:outlineLvl w:val="3"/>
    </w:pPr>
    <w:rPr>
      <w:rFonts w:asciiTheme="majorHAnsi" w:eastAsiaTheme="majorEastAsia" w:hAnsiTheme="majorHAnsi" w:cstheme="majorBidi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ind w:firstLine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ind w:firstLine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ind w:firstLine="0"/>
      <w:outlineLvl w:val="6"/>
    </w:pPr>
    <w:rPr>
      <w:rFonts w:asciiTheme="majorHAnsi" w:eastAsiaTheme="majorEastAsia" w:hAnsiTheme="majorHAnsi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ind w:firstLine="0"/>
      <w:outlineLvl w:val="7"/>
    </w:pPr>
    <w:rPr>
      <w:rFonts w:asciiTheme="majorHAnsi" w:eastAsiaTheme="majorEastAsia" w:hAnsiTheme="majorHAnsi" w:cstheme="majorBidi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  <w:jc w:val="right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firstLine="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paragraph" w:styleId="EndnoteText">
    <w:name w:val="endnote text"/>
    <w:basedOn w:val="Normal"/>
    <w:link w:val="EndnoteTextChar"/>
    <w:uiPriority w:val="99"/>
    <w:semiHidden/>
    <w:unhideWhenUsed/>
  </w:style>
  <w:style w:type="character" w:customStyle="1" w:styleId="EndnoteTextChar">
    <w:name w:val="Endnote Text Char"/>
    <w:basedOn w:val="DefaultParagraphFont"/>
    <w:link w:val="EndnoteText"/>
    <w:uiPriority w:val="99"/>
    <w:semiHidden/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paragraph" w:customStyle="1" w:styleId="TableTitle">
    <w:name w:val="Table Title"/>
    <w:basedOn w:val="Normal"/>
    <w:next w:val="Normal"/>
    <w:uiPriority w:val="3"/>
    <w:qFormat/>
    <w:pPr>
      <w:ind w:left="360" w:hanging="360"/>
    </w:pPr>
  </w:style>
  <w:style w:type="paragraph" w:styleId="FootnoteText">
    <w:name w:val="footnote text"/>
    <w:basedOn w:val="Normal"/>
    <w:link w:val="FootnoteTextChar"/>
    <w:uiPriority w:val="99"/>
    <w:semiHidden/>
    <w:unhideWhenUsed/>
  </w:style>
  <w:style w:type="character" w:customStyle="1" w:styleId="FootnoteTextChar">
    <w:name w:val="Footnote Text Char"/>
    <w:basedOn w:val="DefaultParagraphFont"/>
    <w:link w:val="FootnoteText"/>
    <w:uiPriority w:val="99"/>
    <w:semiHidden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9"/>
    <w:semiHidden/>
    <w:unhideWhenUsed/>
    <w:pPr>
      <w:numPr>
        <w:numId w:val="1"/>
      </w:numPr>
      <w:ind w:firstLine="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9"/>
    <w:semiHidden/>
    <w:unhideWhenUsed/>
    <w:pPr>
      <w:numPr>
        <w:numId w:val="6"/>
      </w:numPr>
      <w:ind w:firstLine="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aliases w:val="No Indent"/>
    <w:uiPriority w:val="1"/>
    <w:qFormat/>
    <w:pPr>
      <w:ind w:firstLine="0"/>
    </w:p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5"/>
    <w:qFormat/>
    <w:pPr>
      <w:ind w:left="1440" w:firstLine="0"/>
    </w:pPr>
  </w:style>
  <w:style w:type="character" w:customStyle="1" w:styleId="QuoteChar">
    <w:name w:val="Quote Char"/>
    <w:basedOn w:val="DefaultParagraphFont"/>
    <w:link w:val="Quote"/>
    <w:uiPriority w:val="5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itle">
    <w:name w:val="Title"/>
    <w:basedOn w:val="Normal"/>
    <w:next w:val="Normal"/>
    <w:link w:val="TitleChar"/>
    <w:uiPriority w:val="2"/>
    <w:qFormat/>
    <w:rsid w:val="00BA60AA"/>
    <w:pPr>
      <w:ind w:firstLine="0"/>
      <w:jc w:val="center"/>
    </w:pPr>
    <w:rPr>
      <w:rFonts w:asciiTheme="majorHAnsi" w:eastAsiaTheme="majorEastAsia" w:hAnsiTheme="majorHAnsi" w:cstheme="majorBidi"/>
      <w:b/>
      <w:caps/>
      <w:color w:val="0070C0"/>
      <w:spacing w:val="-10"/>
      <w:kern w:val="28"/>
      <w:sz w:val="28"/>
    </w:rPr>
  </w:style>
  <w:style w:type="character" w:customStyle="1" w:styleId="TitleChar">
    <w:name w:val="Title Char"/>
    <w:basedOn w:val="DefaultParagraphFont"/>
    <w:link w:val="Title"/>
    <w:uiPriority w:val="2"/>
    <w:rsid w:val="00BA60AA"/>
    <w:rPr>
      <w:rFonts w:asciiTheme="majorHAnsi" w:eastAsiaTheme="majorEastAsia" w:hAnsiTheme="majorHAnsi" w:cstheme="majorBidi"/>
      <w:b/>
      <w:caps/>
      <w:color w:val="0070C0"/>
      <w:spacing w:val="-10"/>
      <w:kern w:val="28"/>
      <w:sz w:val="28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80" w:firstLine="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Emphasis">
    <w:name w:val="Emphasis"/>
    <w:basedOn w:val="DefaultParagraphFont"/>
    <w:uiPriority w:val="2"/>
    <w:qFormat/>
    <w:rPr>
      <w:i/>
      <w:iCs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LAresearchpapertable">
    <w:name w:val="MLA research paper table"/>
    <w:basedOn w:val="TableNormal"/>
    <w:uiPriority w:val="99"/>
    <w:pPr>
      <w:spacing w:before="240"/>
      <w:ind w:left="72" w:right="72" w:firstLine="0"/>
    </w:pPr>
    <w:tblPr>
      <w:tblInd w:w="0" w:type="dxa"/>
      <w:tblBorders>
        <w:top w:val="single" w:sz="4" w:space="0" w:color="auto"/>
        <w:bottom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pPr>
        <w:wordWrap/>
        <w:spacing w:beforeLines="0" w:before="240" w:beforeAutospacing="0" w:afterLines="0" w:after="0" w:afterAutospacing="0"/>
      </w:p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paragraph" w:customStyle="1" w:styleId="TableSource">
    <w:name w:val="Table Source"/>
    <w:basedOn w:val="TableTitle"/>
    <w:next w:val="Normal"/>
    <w:uiPriority w:val="4"/>
    <w:qFormat/>
    <w:pPr>
      <w:spacing w:before="240"/>
    </w:pPr>
  </w:style>
  <w:style w:type="paragraph" w:customStyle="1" w:styleId="TableNote">
    <w:name w:val="Table Note"/>
    <w:basedOn w:val="Normal"/>
    <w:uiPriority w:val="4"/>
    <w:qFormat/>
    <w:pPr>
      <w:numPr>
        <w:numId w:val="11"/>
      </w:numPr>
    </w:pPr>
  </w:style>
  <w:style w:type="paragraph" w:customStyle="1" w:styleId="SectionTitle">
    <w:name w:val="Section Title"/>
    <w:basedOn w:val="Normal"/>
    <w:next w:val="Normal"/>
    <w:uiPriority w:val="3"/>
    <w:qFormat/>
    <w:rsid w:val="00BA60AA"/>
    <w:pPr>
      <w:pageBreakBefore/>
      <w:ind w:firstLine="0"/>
      <w:outlineLvl w:val="0"/>
    </w:pPr>
    <w:rPr>
      <w:b/>
      <w:caps/>
    </w:rPr>
  </w:style>
  <w:style w:type="numbering" w:customStyle="1" w:styleId="MLAOutline">
    <w:name w:val="MLA Outline"/>
    <w:uiPriority w:val="99"/>
    <w:pPr>
      <w:numPr>
        <w:numId w:val="12"/>
      </w:numPr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unhideWhenUsed/>
    <w:rsid w:val="00FA1C1F"/>
    <w:rPr>
      <w:color w:val="5F5F5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FA1C1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6645DF"/>
    <w:rPr>
      <w:color w:val="919191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uiPriority="11" w:qFormat="1"/>
    <w:lsdException w:name="Strong" w:uiPriority="22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semiHidden="0" w:uiPriority="29" w:unhideWhenUsed="0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qFormat="1"/>
    <w:lsdException w:name="TOC Heading" w:uiPriority="39" w:qFormat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ind w:firstLine="0"/>
      <w:outlineLvl w:val="0"/>
    </w:pPr>
    <w:rPr>
      <w:rFonts w:asciiTheme="majorHAnsi" w:eastAsiaTheme="majorEastAsia" w:hAnsiTheme="majorHAnsi" w:cstheme="majorBidi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ind w:firstLine="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ind w:firstLine="0"/>
      <w:outlineLvl w:val="3"/>
    </w:pPr>
    <w:rPr>
      <w:rFonts w:asciiTheme="majorHAnsi" w:eastAsiaTheme="majorEastAsia" w:hAnsiTheme="majorHAnsi" w:cstheme="majorBidi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ind w:firstLine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ind w:firstLine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ind w:firstLine="0"/>
      <w:outlineLvl w:val="6"/>
    </w:pPr>
    <w:rPr>
      <w:rFonts w:asciiTheme="majorHAnsi" w:eastAsiaTheme="majorEastAsia" w:hAnsiTheme="majorHAnsi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ind w:firstLine="0"/>
      <w:outlineLvl w:val="7"/>
    </w:pPr>
    <w:rPr>
      <w:rFonts w:asciiTheme="majorHAnsi" w:eastAsiaTheme="majorEastAsia" w:hAnsiTheme="majorHAnsi" w:cstheme="majorBidi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  <w:jc w:val="right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firstLine="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paragraph" w:styleId="EndnoteText">
    <w:name w:val="endnote text"/>
    <w:basedOn w:val="Normal"/>
    <w:link w:val="EndnoteTextChar"/>
    <w:uiPriority w:val="99"/>
    <w:semiHidden/>
    <w:unhideWhenUsed/>
  </w:style>
  <w:style w:type="character" w:customStyle="1" w:styleId="EndnoteTextChar">
    <w:name w:val="Endnote Text Char"/>
    <w:basedOn w:val="DefaultParagraphFont"/>
    <w:link w:val="EndnoteText"/>
    <w:uiPriority w:val="99"/>
    <w:semiHidden/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paragraph" w:customStyle="1" w:styleId="TableTitle">
    <w:name w:val="Table Title"/>
    <w:basedOn w:val="Normal"/>
    <w:next w:val="Normal"/>
    <w:uiPriority w:val="3"/>
    <w:qFormat/>
    <w:pPr>
      <w:ind w:left="360" w:hanging="360"/>
    </w:pPr>
  </w:style>
  <w:style w:type="paragraph" w:styleId="FootnoteText">
    <w:name w:val="footnote text"/>
    <w:basedOn w:val="Normal"/>
    <w:link w:val="FootnoteTextChar"/>
    <w:uiPriority w:val="99"/>
    <w:semiHidden/>
    <w:unhideWhenUsed/>
  </w:style>
  <w:style w:type="character" w:customStyle="1" w:styleId="FootnoteTextChar">
    <w:name w:val="Footnote Text Char"/>
    <w:basedOn w:val="DefaultParagraphFont"/>
    <w:link w:val="FootnoteText"/>
    <w:uiPriority w:val="99"/>
    <w:semiHidden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9"/>
    <w:semiHidden/>
    <w:unhideWhenUsed/>
    <w:pPr>
      <w:numPr>
        <w:numId w:val="1"/>
      </w:numPr>
      <w:ind w:firstLine="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9"/>
    <w:semiHidden/>
    <w:unhideWhenUsed/>
    <w:pPr>
      <w:numPr>
        <w:numId w:val="6"/>
      </w:numPr>
      <w:ind w:firstLine="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aliases w:val="No Indent"/>
    <w:uiPriority w:val="1"/>
    <w:qFormat/>
    <w:pPr>
      <w:ind w:firstLine="0"/>
    </w:p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5"/>
    <w:qFormat/>
    <w:pPr>
      <w:ind w:left="1440" w:firstLine="0"/>
    </w:pPr>
  </w:style>
  <w:style w:type="character" w:customStyle="1" w:styleId="QuoteChar">
    <w:name w:val="Quote Char"/>
    <w:basedOn w:val="DefaultParagraphFont"/>
    <w:link w:val="Quote"/>
    <w:uiPriority w:val="5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itle">
    <w:name w:val="Title"/>
    <w:basedOn w:val="Normal"/>
    <w:next w:val="Normal"/>
    <w:link w:val="TitleChar"/>
    <w:uiPriority w:val="2"/>
    <w:qFormat/>
    <w:rsid w:val="00BA60AA"/>
    <w:pPr>
      <w:ind w:firstLine="0"/>
      <w:jc w:val="center"/>
    </w:pPr>
    <w:rPr>
      <w:rFonts w:asciiTheme="majorHAnsi" w:eastAsiaTheme="majorEastAsia" w:hAnsiTheme="majorHAnsi" w:cstheme="majorBidi"/>
      <w:b/>
      <w:caps/>
      <w:color w:val="0070C0"/>
      <w:spacing w:val="-10"/>
      <w:kern w:val="28"/>
      <w:sz w:val="28"/>
    </w:rPr>
  </w:style>
  <w:style w:type="character" w:customStyle="1" w:styleId="TitleChar">
    <w:name w:val="Title Char"/>
    <w:basedOn w:val="DefaultParagraphFont"/>
    <w:link w:val="Title"/>
    <w:uiPriority w:val="2"/>
    <w:rsid w:val="00BA60AA"/>
    <w:rPr>
      <w:rFonts w:asciiTheme="majorHAnsi" w:eastAsiaTheme="majorEastAsia" w:hAnsiTheme="majorHAnsi" w:cstheme="majorBidi"/>
      <w:b/>
      <w:caps/>
      <w:color w:val="0070C0"/>
      <w:spacing w:val="-10"/>
      <w:kern w:val="28"/>
      <w:sz w:val="28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80" w:firstLine="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Emphasis">
    <w:name w:val="Emphasis"/>
    <w:basedOn w:val="DefaultParagraphFont"/>
    <w:uiPriority w:val="2"/>
    <w:qFormat/>
    <w:rPr>
      <w:i/>
      <w:iCs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LAresearchpapertable">
    <w:name w:val="MLA research paper table"/>
    <w:basedOn w:val="TableNormal"/>
    <w:uiPriority w:val="99"/>
    <w:pPr>
      <w:spacing w:before="240"/>
      <w:ind w:left="72" w:right="72" w:firstLine="0"/>
    </w:pPr>
    <w:tblPr>
      <w:tblInd w:w="0" w:type="dxa"/>
      <w:tblBorders>
        <w:top w:val="single" w:sz="4" w:space="0" w:color="auto"/>
        <w:bottom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pPr>
        <w:wordWrap/>
        <w:spacing w:beforeLines="0" w:before="240" w:beforeAutospacing="0" w:afterLines="0" w:after="0" w:afterAutospacing="0"/>
      </w:p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paragraph" w:customStyle="1" w:styleId="TableSource">
    <w:name w:val="Table Source"/>
    <w:basedOn w:val="TableTitle"/>
    <w:next w:val="Normal"/>
    <w:uiPriority w:val="4"/>
    <w:qFormat/>
    <w:pPr>
      <w:spacing w:before="240"/>
    </w:pPr>
  </w:style>
  <w:style w:type="paragraph" w:customStyle="1" w:styleId="TableNote">
    <w:name w:val="Table Note"/>
    <w:basedOn w:val="Normal"/>
    <w:uiPriority w:val="4"/>
    <w:qFormat/>
    <w:pPr>
      <w:numPr>
        <w:numId w:val="11"/>
      </w:numPr>
    </w:pPr>
  </w:style>
  <w:style w:type="paragraph" w:customStyle="1" w:styleId="SectionTitle">
    <w:name w:val="Section Title"/>
    <w:basedOn w:val="Normal"/>
    <w:next w:val="Normal"/>
    <w:uiPriority w:val="3"/>
    <w:qFormat/>
    <w:rsid w:val="00BA60AA"/>
    <w:pPr>
      <w:pageBreakBefore/>
      <w:ind w:firstLine="0"/>
      <w:outlineLvl w:val="0"/>
    </w:pPr>
    <w:rPr>
      <w:b/>
      <w:caps/>
    </w:rPr>
  </w:style>
  <w:style w:type="numbering" w:customStyle="1" w:styleId="MLAOutline">
    <w:name w:val="MLA Outline"/>
    <w:uiPriority w:val="99"/>
    <w:pPr>
      <w:numPr>
        <w:numId w:val="12"/>
      </w:numPr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unhideWhenUsed/>
    <w:rsid w:val="00FA1C1F"/>
    <w:rPr>
      <w:color w:val="5F5F5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FA1C1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6645DF"/>
    <w:rPr>
      <w:color w:val="91919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779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538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313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546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652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670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660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41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640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22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73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18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865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086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454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22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9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605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7349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898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89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06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70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728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4531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1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604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65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02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101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923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38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90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17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6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1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87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76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953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26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3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739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5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702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77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64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1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8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9674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05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40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511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8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8711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537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425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883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9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endnotes" Target="endnotes.xml"/><Relationship Id="rId20" Type="http://schemas.openxmlformats.org/officeDocument/2006/relationships/hyperlink" Target="http://www.element14.com/community/roadTestReviews/2590/l/sub-1-ghz-sensor-to-cloud-iot" TargetMode="External"/><Relationship Id="rId21" Type="http://schemas.openxmlformats.org/officeDocument/2006/relationships/hyperlink" Target="https://www.youtube.com/watch?v=HwtS9RuG0Ac&amp;index=33&amp;list=PLOWewY7_3-gMMc_-rHnzRPomB3qFueNhZ&amp;t=0s" TargetMode="External"/><Relationship Id="rId22" Type="http://schemas.openxmlformats.org/officeDocument/2006/relationships/hyperlink" Target="https://www.youtube.com/watch?v=IcOxAoLsm2I&amp;index=34&amp;list=PLOWewY7_3-gMMc_-rHnzRPomB3qFueNhZ&amp;t=2s" TargetMode="External"/><Relationship Id="rId23" Type="http://schemas.openxmlformats.org/officeDocument/2006/relationships/header" Target="header1.xml"/><Relationship Id="rId24" Type="http://schemas.openxmlformats.org/officeDocument/2006/relationships/header" Target="header2.xml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openxmlformats.org/officeDocument/2006/relationships/glossaryDocument" Target="glossary/document.xm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hyperlink" Target="http://www.ti.com/lit/ug/slau157ap/slau157ap.pdf" TargetMode="External"/><Relationship Id="rId12" Type="http://schemas.openxmlformats.org/officeDocument/2006/relationships/hyperlink" Target="https://unlv.instructure.com/courses/5342/files/4949433/download?verifier=CJWkj6ZZF5GmKzPhujWqDWnywhxJSQbOksHMOwmS&amp;wrap=1" TargetMode="External"/><Relationship Id="rId13" Type="http://schemas.openxmlformats.org/officeDocument/2006/relationships/hyperlink" Target="https://unlv.instructure.com/courses/5342/files/4949433/download?verifier=CJWkj6ZZF5GmKzPhujWqDWnywhxJSQbOksHMOwmS&amp;wrap=1" TargetMode="External"/><Relationship Id="rId14" Type="http://schemas.openxmlformats.org/officeDocument/2006/relationships/hyperlink" Target="http://arago-project.org" TargetMode="External"/><Relationship Id="rId15" Type="http://schemas.openxmlformats.org/officeDocument/2006/relationships/hyperlink" Target="http://arago-project.org" TargetMode="External"/><Relationship Id="rId16" Type="http://schemas.openxmlformats.org/officeDocument/2006/relationships/hyperlink" Target="http://www.ti.com/tool/UNIFLASH" TargetMode="External"/><Relationship Id="rId17" Type="http://schemas.openxmlformats.org/officeDocument/2006/relationships/image" Target="media/image2.jpeg"/><Relationship Id="rId18" Type="http://schemas.openxmlformats.org/officeDocument/2006/relationships/image" Target="media/image3.jpeg"/><Relationship Id="rId19" Type="http://schemas.openxmlformats.org/officeDocument/2006/relationships/image" Target="media/image4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microsoft.com/office/2007/relationships/stylesWithEffects" Target="stylesWithEffect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/Users/venkim/Library/Containers/com.microsoft.Word/Data/Library/Caches/1033/TM10002092/MLA%20Style%20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B8791A9A69311345BE8031B45C349D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A2CB4B-FBD9-F145-93FA-D5F622048C3B}"/>
      </w:docPartPr>
      <w:docPartBody>
        <w:p w:rsidR="00276F67" w:rsidRDefault="00960BB9">
          <w:pPr>
            <w:pStyle w:val="B8791A9A69311345BE8031B45C349DE2"/>
          </w:pPr>
          <w:r>
            <w:t>[Last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0BB9"/>
    <w:rsid w:val="00276F67"/>
    <w:rsid w:val="00960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2767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088BEC1E3496544907ED356A4D15124">
    <w:name w:val="B088BEC1E3496544907ED356A4D15124"/>
  </w:style>
  <w:style w:type="paragraph" w:customStyle="1" w:styleId="00AD17B81967AE4AB7CF6E04A8243623">
    <w:name w:val="00AD17B81967AE4AB7CF6E04A8243623"/>
  </w:style>
  <w:style w:type="paragraph" w:customStyle="1" w:styleId="E961E377B26B7F4A8C5AA72191967956">
    <w:name w:val="E961E377B26B7F4A8C5AA72191967956"/>
  </w:style>
  <w:style w:type="paragraph" w:customStyle="1" w:styleId="E84DE9E4E6B5D049AE397E09FF9F8516">
    <w:name w:val="E84DE9E4E6B5D049AE397E09FF9F8516"/>
  </w:style>
  <w:style w:type="paragraph" w:customStyle="1" w:styleId="160D1B757221A7408351C058A124E692">
    <w:name w:val="160D1B757221A7408351C058A124E692"/>
  </w:style>
  <w:style w:type="paragraph" w:customStyle="1" w:styleId="94F42A3D8770094680A9F845DAC71B3E">
    <w:name w:val="94F42A3D8770094680A9F845DAC71B3E"/>
  </w:style>
  <w:style w:type="character" w:styleId="Emphasis">
    <w:name w:val="Emphasis"/>
    <w:basedOn w:val="DefaultParagraphFont"/>
    <w:uiPriority w:val="2"/>
    <w:qFormat/>
    <w:rPr>
      <w:i/>
      <w:iCs/>
    </w:rPr>
  </w:style>
  <w:style w:type="paragraph" w:customStyle="1" w:styleId="E8CE81960A04A34C9CE17E6A1B8FD264">
    <w:name w:val="E8CE81960A04A34C9CE17E6A1B8FD264"/>
  </w:style>
  <w:style w:type="paragraph" w:customStyle="1" w:styleId="0D589ADFBC883F4E8CD5172751E6636B">
    <w:name w:val="0D589ADFBC883F4E8CD5172751E6636B"/>
  </w:style>
  <w:style w:type="paragraph" w:customStyle="1" w:styleId="711CDEA02365F64B942143E456FF5D6B">
    <w:name w:val="711CDEA02365F64B942143E456FF5D6B"/>
  </w:style>
  <w:style w:type="paragraph" w:customStyle="1" w:styleId="09EAC5C2713F704880AAC407104BF170">
    <w:name w:val="09EAC5C2713F704880AAC407104BF170"/>
  </w:style>
  <w:style w:type="paragraph" w:customStyle="1" w:styleId="E2A98E15FC0D4C459772FA935C89B4E1">
    <w:name w:val="E2A98E15FC0D4C459772FA935C89B4E1"/>
  </w:style>
  <w:style w:type="paragraph" w:customStyle="1" w:styleId="E23459AB10FCE44AA04ACF358EE80882">
    <w:name w:val="E23459AB10FCE44AA04ACF358EE80882"/>
  </w:style>
  <w:style w:type="paragraph" w:customStyle="1" w:styleId="4DA76DEE5AD84A4D8AD82C531F151CAA">
    <w:name w:val="4DA76DEE5AD84A4D8AD82C531F151CAA"/>
  </w:style>
  <w:style w:type="paragraph" w:customStyle="1" w:styleId="4290200F50C3CE49AE86D7A1E4E5CCFA">
    <w:name w:val="4290200F50C3CE49AE86D7A1E4E5CCFA"/>
  </w:style>
  <w:style w:type="paragraph" w:customStyle="1" w:styleId="358925628137A348A346388E25F40AE8">
    <w:name w:val="358925628137A348A346388E25F40AE8"/>
  </w:style>
  <w:style w:type="paragraph" w:customStyle="1" w:styleId="8B9CB65EA2B8AD4AA87A5E290A24B490">
    <w:name w:val="8B9CB65EA2B8AD4AA87A5E290A24B490"/>
  </w:style>
  <w:style w:type="paragraph" w:customStyle="1" w:styleId="3A576B91DFC9F34EA818955FA4865078">
    <w:name w:val="3A576B91DFC9F34EA818955FA4865078"/>
  </w:style>
  <w:style w:type="paragraph" w:customStyle="1" w:styleId="4100259E6325FA49A76FE049A58FF0EC">
    <w:name w:val="4100259E6325FA49A76FE049A58FF0EC"/>
  </w:style>
  <w:style w:type="paragraph" w:customStyle="1" w:styleId="B31BF923F1D9D74087E44E68E8A0124D">
    <w:name w:val="B31BF923F1D9D74087E44E68E8A0124D"/>
  </w:style>
  <w:style w:type="paragraph" w:customStyle="1" w:styleId="E648D294FDBE2240BE02EDD20BF42310">
    <w:name w:val="E648D294FDBE2240BE02EDD20BF42310"/>
  </w:style>
  <w:style w:type="paragraph" w:customStyle="1" w:styleId="F841D99A37728E49B4E88E7DE7F4D3A4">
    <w:name w:val="F841D99A37728E49B4E88E7DE7F4D3A4"/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customStyle="1" w:styleId="842C311BB9113A4FBA964E07CFD73649">
    <w:name w:val="842C311BB9113A4FBA964E07CFD73649"/>
  </w:style>
  <w:style w:type="paragraph" w:customStyle="1" w:styleId="B8791A9A69311345BE8031B45C349DE2">
    <w:name w:val="B8791A9A69311345BE8031B45C349DE2"/>
  </w:style>
  <w:style w:type="paragraph" w:customStyle="1" w:styleId="1D23E9A85743F44180D9794884161ABF">
    <w:name w:val="1D23E9A85743F44180D9794884161ABF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088BEC1E3496544907ED356A4D15124">
    <w:name w:val="B088BEC1E3496544907ED356A4D15124"/>
  </w:style>
  <w:style w:type="paragraph" w:customStyle="1" w:styleId="00AD17B81967AE4AB7CF6E04A8243623">
    <w:name w:val="00AD17B81967AE4AB7CF6E04A8243623"/>
  </w:style>
  <w:style w:type="paragraph" w:customStyle="1" w:styleId="E961E377B26B7F4A8C5AA72191967956">
    <w:name w:val="E961E377B26B7F4A8C5AA72191967956"/>
  </w:style>
  <w:style w:type="paragraph" w:customStyle="1" w:styleId="E84DE9E4E6B5D049AE397E09FF9F8516">
    <w:name w:val="E84DE9E4E6B5D049AE397E09FF9F8516"/>
  </w:style>
  <w:style w:type="paragraph" w:customStyle="1" w:styleId="160D1B757221A7408351C058A124E692">
    <w:name w:val="160D1B757221A7408351C058A124E692"/>
  </w:style>
  <w:style w:type="paragraph" w:customStyle="1" w:styleId="94F42A3D8770094680A9F845DAC71B3E">
    <w:name w:val="94F42A3D8770094680A9F845DAC71B3E"/>
  </w:style>
  <w:style w:type="character" w:styleId="Emphasis">
    <w:name w:val="Emphasis"/>
    <w:basedOn w:val="DefaultParagraphFont"/>
    <w:uiPriority w:val="2"/>
    <w:qFormat/>
    <w:rPr>
      <w:i/>
      <w:iCs/>
    </w:rPr>
  </w:style>
  <w:style w:type="paragraph" w:customStyle="1" w:styleId="E8CE81960A04A34C9CE17E6A1B8FD264">
    <w:name w:val="E8CE81960A04A34C9CE17E6A1B8FD264"/>
  </w:style>
  <w:style w:type="paragraph" w:customStyle="1" w:styleId="0D589ADFBC883F4E8CD5172751E6636B">
    <w:name w:val="0D589ADFBC883F4E8CD5172751E6636B"/>
  </w:style>
  <w:style w:type="paragraph" w:customStyle="1" w:styleId="711CDEA02365F64B942143E456FF5D6B">
    <w:name w:val="711CDEA02365F64B942143E456FF5D6B"/>
  </w:style>
  <w:style w:type="paragraph" w:customStyle="1" w:styleId="09EAC5C2713F704880AAC407104BF170">
    <w:name w:val="09EAC5C2713F704880AAC407104BF170"/>
  </w:style>
  <w:style w:type="paragraph" w:customStyle="1" w:styleId="E2A98E15FC0D4C459772FA935C89B4E1">
    <w:name w:val="E2A98E15FC0D4C459772FA935C89B4E1"/>
  </w:style>
  <w:style w:type="paragraph" w:customStyle="1" w:styleId="E23459AB10FCE44AA04ACF358EE80882">
    <w:name w:val="E23459AB10FCE44AA04ACF358EE80882"/>
  </w:style>
  <w:style w:type="paragraph" w:customStyle="1" w:styleId="4DA76DEE5AD84A4D8AD82C531F151CAA">
    <w:name w:val="4DA76DEE5AD84A4D8AD82C531F151CAA"/>
  </w:style>
  <w:style w:type="paragraph" w:customStyle="1" w:styleId="4290200F50C3CE49AE86D7A1E4E5CCFA">
    <w:name w:val="4290200F50C3CE49AE86D7A1E4E5CCFA"/>
  </w:style>
  <w:style w:type="paragraph" w:customStyle="1" w:styleId="358925628137A348A346388E25F40AE8">
    <w:name w:val="358925628137A348A346388E25F40AE8"/>
  </w:style>
  <w:style w:type="paragraph" w:customStyle="1" w:styleId="8B9CB65EA2B8AD4AA87A5E290A24B490">
    <w:name w:val="8B9CB65EA2B8AD4AA87A5E290A24B490"/>
  </w:style>
  <w:style w:type="paragraph" w:customStyle="1" w:styleId="3A576B91DFC9F34EA818955FA4865078">
    <w:name w:val="3A576B91DFC9F34EA818955FA4865078"/>
  </w:style>
  <w:style w:type="paragraph" w:customStyle="1" w:styleId="4100259E6325FA49A76FE049A58FF0EC">
    <w:name w:val="4100259E6325FA49A76FE049A58FF0EC"/>
  </w:style>
  <w:style w:type="paragraph" w:customStyle="1" w:styleId="B31BF923F1D9D74087E44E68E8A0124D">
    <w:name w:val="B31BF923F1D9D74087E44E68E8A0124D"/>
  </w:style>
  <w:style w:type="paragraph" w:customStyle="1" w:styleId="E648D294FDBE2240BE02EDD20BF42310">
    <w:name w:val="E648D294FDBE2240BE02EDD20BF42310"/>
  </w:style>
  <w:style w:type="paragraph" w:customStyle="1" w:styleId="F841D99A37728E49B4E88E7DE7F4D3A4">
    <w:name w:val="F841D99A37728E49B4E88E7DE7F4D3A4"/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customStyle="1" w:styleId="842C311BB9113A4FBA964E07CFD73649">
    <w:name w:val="842C311BB9113A4FBA964E07CFD73649"/>
  </w:style>
  <w:style w:type="paragraph" w:customStyle="1" w:styleId="B8791A9A69311345BE8031B45C349DE2">
    <w:name w:val="B8791A9A69311345BE8031B45C349DE2"/>
  </w:style>
  <w:style w:type="paragraph" w:customStyle="1" w:styleId="1D23E9A85743F44180D9794884161ABF">
    <w:name w:val="1D23E9A85743F44180D9794884161AB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Flores/Sharp-Halpin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A066FE-501B-2746-B3D4-5126871F1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//Users/venkim/Library/Containers/com.microsoft.Word/Data/Library/Caches/1033/TM10002092/MLA Style Paper.dotx</Template>
  <TotalTime>33</TotalTime>
  <Pages>6</Pages>
  <Words>427</Words>
  <Characters>2439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Venki Muthu</dc:creator>
  <cp:keywords/>
  <dc:description/>
  <cp:lastModifiedBy>Dayton Flores</cp:lastModifiedBy>
  <cp:revision>17</cp:revision>
  <dcterms:created xsi:type="dcterms:W3CDTF">2017-12-04T18:48:00Z</dcterms:created>
  <dcterms:modified xsi:type="dcterms:W3CDTF">2018-12-08T03:37:00Z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TC039848419991</vt:lpwstr>
  </property>
  <property fmtid="{D5CDD505-2E9C-101B-9397-08002B2CF9AE}" pid="3" name="AssetID">
    <vt:lpwstr>TF10002068</vt:lpwstr>
  </property>
</Properties>
</file>